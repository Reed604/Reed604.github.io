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DE4631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7579F44" w14:textId="7BA3DCA2" w:rsidR="00692703" w:rsidRPr="00101336" w:rsidRDefault="00535BB1" w:rsidP="00913946">
            <w:pPr>
              <w:pStyle w:val="Title"/>
              <w:rPr>
                <w:color w:val="auto"/>
              </w:rPr>
            </w:pPr>
            <w:r w:rsidRPr="00101336">
              <w:rPr>
                <w:color w:val="auto"/>
              </w:rPr>
              <w:t>Reed</w:t>
            </w:r>
            <w:r w:rsidR="00692703" w:rsidRPr="00101336">
              <w:rPr>
                <w:color w:val="auto"/>
              </w:rPr>
              <w:t xml:space="preserve"> </w:t>
            </w:r>
            <w:r w:rsidRPr="00101336">
              <w:rPr>
                <w:rStyle w:val="IntenseEmphasis"/>
                <w:color w:val="auto"/>
              </w:rPr>
              <w:t>Sanders</w:t>
            </w:r>
          </w:p>
          <w:p w14:paraId="1785AA8E" w14:textId="22644622" w:rsidR="00692703" w:rsidRPr="00CF1A49" w:rsidRDefault="00535BB1" w:rsidP="00913946">
            <w:pPr>
              <w:pStyle w:val="ContactInfo"/>
              <w:contextualSpacing w:val="0"/>
            </w:pPr>
            <w:r>
              <w:t xml:space="preserve">332 W </w:t>
            </w:r>
            <w:proofErr w:type="spellStart"/>
            <w:r>
              <w:t>Knollcrest</w:t>
            </w:r>
            <w:proofErr w:type="spellEnd"/>
            <w:r>
              <w:t xml:space="preserve"> Dr Peoria, Il 61614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4302825F9C1427C840A7658DB2D90A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309-634-5379</w:t>
            </w:r>
          </w:p>
          <w:p w14:paraId="7DECBB8F" w14:textId="277A2D30" w:rsidR="00692703" w:rsidRPr="00CF1A49" w:rsidRDefault="00535BB1" w:rsidP="00913946">
            <w:pPr>
              <w:pStyle w:val="ContactInfoEmphasis"/>
              <w:contextualSpacing w:val="0"/>
            </w:pPr>
            <w:r w:rsidRPr="00101336">
              <w:rPr>
                <w:color w:val="auto"/>
              </w:rPr>
              <w:t>rpsanders@mail.bradley.edu</w:t>
            </w:r>
            <w:r w:rsidR="00692703" w:rsidRPr="00101336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34CEAF5388734FA69B5930BE5FECD16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01336">
                  <w:rPr>
                    <w:color w:val="auto"/>
                  </w:rPr>
                  <w:t>·</w:t>
                </w:r>
              </w:sdtContent>
            </w:sdt>
            <w:r w:rsidR="00692703" w:rsidRPr="00101336">
              <w:rPr>
                <w:color w:val="auto"/>
              </w:rPr>
              <w:t xml:space="preserve"> </w:t>
            </w:r>
            <w:r w:rsidR="00101336" w:rsidRPr="00101336">
              <w:rPr>
                <w:color w:val="auto"/>
              </w:rPr>
              <w:t>linkedin.com/in/reed-sanders-44a2071ba/</w:t>
            </w:r>
            <w:r w:rsidR="00692703" w:rsidRPr="00101336">
              <w:rPr>
                <w:color w:val="auto"/>
              </w:rPr>
              <w:t xml:space="preserve"> </w:t>
            </w:r>
          </w:p>
        </w:tc>
      </w:tr>
      <w:tr w:rsidR="009571D8" w:rsidRPr="00CF1A49" w14:paraId="11C0E8AD" w14:textId="77777777" w:rsidTr="00692703">
        <w:tc>
          <w:tcPr>
            <w:tcW w:w="9360" w:type="dxa"/>
            <w:tcMar>
              <w:top w:w="432" w:type="dxa"/>
            </w:tcMar>
          </w:tcPr>
          <w:p w14:paraId="3DB988C6" w14:textId="4738E1F8" w:rsidR="001755A8" w:rsidRPr="00CF1A49" w:rsidRDefault="00D70656" w:rsidP="00913946">
            <w:pPr>
              <w:contextualSpacing w:val="0"/>
            </w:pPr>
            <w:r>
              <w:rPr>
                <w:rFonts w:ascii="Raleway" w:hAnsi="Raleway"/>
                <w:color w:val="333333"/>
                <w:sz w:val="21"/>
                <w:szCs w:val="21"/>
                <w:shd w:val="clear" w:color="auto" w:fill="FFFFFF"/>
              </w:rPr>
              <w:t>Detail-oriented individual offering skills in supporting users with technical knowledge and troubleshooting abilities. Stays on top of demands in fast-paced environments by effectively using slow periods.  </w:t>
            </w:r>
            <w:r w:rsidR="00DF6D34">
              <w:rPr>
                <w:rFonts w:ascii="Raleway" w:hAnsi="Raleway"/>
                <w:color w:val="333333"/>
                <w:sz w:val="21"/>
                <w:szCs w:val="21"/>
                <w:shd w:val="clear" w:color="auto" w:fill="FFFFFF"/>
              </w:rPr>
              <w:t xml:space="preserve">Strong </w:t>
            </w:r>
            <w:r w:rsidR="006E642A">
              <w:rPr>
                <w:rFonts w:ascii="Raleway" w:hAnsi="Raleway"/>
                <w:color w:val="333333"/>
                <w:sz w:val="21"/>
                <w:szCs w:val="21"/>
                <w:shd w:val="clear" w:color="auto" w:fill="FFFFFF"/>
              </w:rPr>
              <w:t>passion for cybersecurity</w:t>
            </w:r>
            <w:r>
              <w:rPr>
                <w:rFonts w:ascii="Raleway" w:hAnsi="Raleway"/>
                <w:color w:val="333333"/>
                <w:sz w:val="21"/>
                <w:szCs w:val="21"/>
                <w:shd w:val="clear" w:color="auto" w:fill="FFFFFF"/>
              </w:rPr>
              <w:t xml:space="preserve">. Highly motivated to learn from new experiences and put in the work to make the company and </w:t>
            </w:r>
            <w:proofErr w:type="spellStart"/>
            <w:r>
              <w:rPr>
                <w:rFonts w:ascii="Raleway" w:hAnsi="Raleway"/>
                <w:color w:val="333333"/>
                <w:sz w:val="21"/>
                <w:szCs w:val="21"/>
                <w:shd w:val="clear" w:color="auto" w:fill="FFFFFF"/>
              </w:rPr>
              <w:t>self better</w:t>
            </w:r>
            <w:proofErr w:type="spellEnd"/>
            <w:r>
              <w:rPr>
                <w:rFonts w:ascii="Raleway" w:hAnsi="Raleway"/>
                <w:color w:val="333333"/>
                <w:sz w:val="21"/>
                <w:szCs w:val="21"/>
                <w:shd w:val="clear" w:color="auto" w:fill="FFFFFF"/>
              </w:rPr>
              <w:t>. </w:t>
            </w:r>
          </w:p>
        </w:tc>
      </w:tr>
    </w:tbl>
    <w:p w14:paraId="30AAF909" w14:textId="77777777" w:rsidR="004E01EB" w:rsidRPr="00CF1A49" w:rsidRDefault="00A5722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C5783BB8D3444C0992943C533DCE09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150FABE" w14:textId="77777777" w:rsidTr="00B05E47">
        <w:tc>
          <w:tcPr>
            <w:tcW w:w="9290" w:type="dxa"/>
          </w:tcPr>
          <w:p w14:paraId="2A208CFC" w14:textId="004850DF" w:rsidR="001D0BF1" w:rsidRPr="00CF1A49" w:rsidRDefault="00B05E47" w:rsidP="001D0BF1">
            <w:pPr>
              <w:pStyle w:val="Heading3"/>
              <w:contextualSpacing w:val="0"/>
              <w:outlineLvl w:val="2"/>
            </w:pPr>
            <w:r>
              <w:t>September 2021</w:t>
            </w:r>
            <w:r w:rsidR="001D0BF1" w:rsidRPr="00CF1A49">
              <w:t xml:space="preserve"> – </w:t>
            </w:r>
            <w:r>
              <w:t>Present</w:t>
            </w:r>
          </w:p>
          <w:p w14:paraId="3DCD7AA9" w14:textId="2168AFD5" w:rsidR="001D0BF1" w:rsidRPr="00CF1A49" w:rsidRDefault="00B05E47" w:rsidP="001D0BF1">
            <w:pPr>
              <w:pStyle w:val="Heading2"/>
              <w:contextualSpacing w:val="0"/>
              <w:outlineLvl w:val="1"/>
            </w:pPr>
            <w:r w:rsidRPr="00B05E47">
              <w:rPr>
                <w:color w:val="auto"/>
              </w:rPr>
              <w:t>IT Intern</w:t>
            </w:r>
            <w:r w:rsidR="001D0BF1" w:rsidRPr="00AF114B">
              <w:rPr>
                <w:color w:val="auto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OSF Healthcare</w:t>
            </w:r>
          </w:p>
          <w:p w14:paraId="18D34559" w14:textId="77777777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Provide level 1 support to employees and patients from several hospitals, corporate offices, and doctor's offices relating to requests for IT services.</w:t>
            </w:r>
          </w:p>
          <w:p w14:paraId="7C182E96" w14:textId="5265CFE5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Promptly resolve or triage requests by providing the most effective and efficient solution.</w:t>
            </w:r>
          </w:p>
          <w:p w14:paraId="26E562AE" w14:textId="2A88992E" w:rsidR="00CF2780" w:rsidRDefault="00CF2780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 xml:space="preserve">Check and give security access to databases and applications using active directory. </w:t>
            </w:r>
          </w:p>
          <w:p w14:paraId="46C026BB" w14:textId="77777777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Ensure proper documentation and use of knowledge database.</w:t>
            </w:r>
          </w:p>
          <w:p w14:paraId="549A9FAF" w14:textId="77777777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Worked closely with clients and end-users to define needs and break down problems.</w:t>
            </w:r>
          </w:p>
          <w:p w14:paraId="4AECEEEA" w14:textId="77777777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Solving IT issues over the phone, text chat, and remote access.</w:t>
            </w:r>
          </w:p>
          <w:p w14:paraId="7E9667E3" w14:textId="77777777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Worked effectively with a diverse team to accomplish daily objectives and meet long-term goals.</w:t>
            </w:r>
          </w:p>
          <w:p w14:paraId="6B1C6A58" w14:textId="77777777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Resolved issues with medical documentation software, Microsoft Office, and an assortment of other programs used in the medical field.</w:t>
            </w:r>
          </w:p>
          <w:p w14:paraId="3C28ADFA" w14:textId="77777777" w:rsidR="00B05E47" w:rsidRDefault="00B05E47" w:rsidP="00B05E47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Prepared incident reports, including compiling, entering, and organizing data.</w:t>
            </w:r>
          </w:p>
          <w:p w14:paraId="0EE77A71" w14:textId="07C60150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4854158A" w14:textId="77777777" w:rsidTr="00B05E47">
        <w:tc>
          <w:tcPr>
            <w:tcW w:w="9290" w:type="dxa"/>
            <w:tcMar>
              <w:top w:w="216" w:type="dxa"/>
            </w:tcMar>
          </w:tcPr>
          <w:p w14:paraId="7AB045FA" w14:textId="0D4353DD" w:rsidR="00F61DF9" w:rsidRPr="00CF1A49" w:rsidRDefault="00B05E47" w:rsidP="00F61DF9">
            <w:pPr>
              <w:pStyle w:val="Heading3"/>
              <w:contextualSpacing w:val="0"/>
              <w:outlineLvl w:val="2"/>
            </w:pPr>
            <w:r>
              <w:t>September 2019</w:t>
            </w:r>
            <w:r w:rsidR="00F61DF9" w:rsidRPr="00CF1A49">
              <w:t xml:space="preserve"> – </w:t>
            </w:r>
            <w:r>
              <w:t>Present</w:t>
            </w:r>
          </w:p>
          <w:p w14:paraId="57798ACB" w14:textId="605C79BE" w:rsidR="00F61DF9" w:rsidRPr="00CF1A49" w:rsidRDefault="00B05E47" w:rsidP="00F61DF9">
            <w:pPr>
              <w:pStyle w:val="Heading2"/>
              <w:contextualSpacing w:val="0"/>
              <w:outlineLvl w:val="1"/>
            </w:pPr>
            <w:r w:rsidRPr="00AF114B">
              <w:rPr>
                <w:color w:val="auto"/>
              </w:rPr>
              <w:t>Sales Advisor/Geek Squad Agent</w:t>
            </w:r>
            <w:r w:rsidR="00F61DF9" w:rsidRPr="00AF114B">
              <w:rPr>
                <w:color w:val="auto"/>
              </w:rPr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Best Buy</w:t>
            </w:r>
          </w:p>
          <w:p w14:paraId="5BD1D22B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Assist customers to select the computer/electronic that best fits their needs.</w:t>
            </w:r>
          </w:p>
          <w:p w14:paraId="1B78AFB0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Setup up new computers and update older ones.</w:t>
            </w:r>
          </w:p>
          <w:p w14:paraId="7FF8B445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Remove viruses.</w:t>
            </w:r>
          </w:p>
          <w:p w14:paraId="0328CA42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Install applications on clients' computers.</w:t>
            </w:r>
          </w:p>
          <w:p w14:paraId="4EE3FDF3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Troubleshoot a wide variety of issues with computers, phones, and printers.</w:t>
            </w:r>
          </w:p>
          <w:p w14:paraId="1B92210F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Performed troubleshooting and diagnosis for issues related to software and peripheral equipment.</w:t>
            </w:r>
          </w:p>
          <w:p w14:paraId="500AF565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Maintained detailed records of daily support activities and resolutions.</w:t>
            </w:r>
          </w:p>
          <w:p w14:paraId="4F74FF54" w14:textId="77777777" w:rsidR="00B05E47" w:rsidRDefault="00B05E47" w:rsidP="00B05E47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Diagnose broken Apple devices and document damage for proper repair.</w:t>
            </w:r>
          </w:p>
          <w:p w14:paraId="5A4AFC4E" w14:textId="77777777" w:rsidR="00B05E47" w:rsidRDefault="00B05E47" w:rsidP="00F61DF9"/>
          <w:p w14:paraId="4AA6A61A" w14:textId="0645793D" w:rsidR="00B05E47" w:rsidRPr="00CF1A49" w:rsidRDefault="00B05E47" w:rsidP="00B05E47">
            <w:pPr>
              <w:pStyle w:val="Heading3"/>
              <w:contextualSpacing w:val="0"/>
              <w:outlineLvl w:val="2"/>
            </w:pPr>
            <w:r>
              <w:t>December 2016</w:t>
            </w:r>
            <w:r w:rsidRPr="00CF1A49">
              <w:t xml:space="preserve"> – </w:t>
            </w:r>
            <w:r>
              <w:t>September 2019</w:t>
            </w:r>
          </w:p>
          <w:p w14:paraId="763F124D" w14:textId="5CFEF659" w:rsidR="00B05E47" w:rsidRPr="00CF1A49" w:rsidRDefault="00B05E47" w:rsidP="00B05E47">
            <w:pPr>
              <w:pStyle w:val="Heading2"/>
              <w:contextualSpacing w:val="0"/>
              <w:outlineLvl w:val="1"/>
            </w:pPr>
            <w:r w:rsidRPr="00AF114B">
              <w:rPr>
                <w:color w:val="auto"/>
              </w:rPr>
              <w:t>Customer Service Specialist,</w:t>
            </w:r>
            <w:r w:rsidRPr="00CF1A49">
              <w:t xml:space="preserve"> </w:t>
            </w:r>
            <w:r>
              <w:rPr>
                <w:rStyle w:val="SubtleReference"/>
              </w:rPr>
              <w:t>Hyvee</w:t>
            </w:r>
          </w:p>
          <w:p w14:paraId="33D0295F" w14:textId="585C3F7D" w:rsidR="00B05E47" w:rsidRDefault="00B05E47" w:rsidP="00B05E47">
            <w:pPr>
              <w:pStyle w:val="public-draftstyledefault-unorderedlistitem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Accountability Helped ensure customers were getting the best shopping experience possible.</w:t>
            </w:r>
          </w:p>
          <w:p w14:paraId="53D00384" w14:textId="77777777" w:rsidR="00B05E47" w:rsidRDefault="00B05E47" w:rsidP="00B05E47">
            <w:pPr>
              <w:pStyle w:val="public-draftstyledefault-unorderedlistitem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Resolving customer issues.</w:t>
            </w:r>
          </w:p>
          <w:p w14:paraId="6E23CF45" w14:textId="77777777" w:rsidR="00B05E47" w:rsidRDefault="00B05E47" w:rsidP="00B05E47">
            <w:pPr>
              <w:pStyle w:val="public-draftstyledefault-unorderedlistitem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lastRenderedPageBreak/>
              <w:t> Overseeing the checkout process.</w:t>
            </w:r>
          </w:p>
          <w:p w14:paraId="6ED36E9E" w14:textId="77777777" w:rsidR="00B05E47" w:rsidRDefault="00B05E47" w:rsidP="00B05E47">
            <w:pPr>
              <w:pStyle w:val="public-draftstyledefault-unorderedlistitem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Processed refunds, exchanges, and store credits for customers facing issues.</w:t>
            </w:r>
          </w:p>
          <w:p w14:paraId="40479A9C" w14:textId="77777777" w:rsidR="00B05E47" w:rsidRDefault="00B05E47" w:rsidP="00B05E47">
            <w:pPr>
              <w:pStyle w:val="public-draftstyledefault-unorderedlistitem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Maximized satisfaction by anticipating needs and consistently offering expert support.</w:t>
            </w:r>
          </w:p>
          <w:p w14:paraId="16032C37" w14:textId="77777777" w:rsidR="00B05E47" w:rsidRDefault="00B05E47" w:rsidP="00B05E47">
            <w:pPr>
              <w:pStyle w:val="public-draftstyledefault-unorderedlistitem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ind w:left="820"/>
              <w:rPr>
                <w:rFonts w:ascii="Raleway" w:hAnsi="Raleway"/>
                <w:color w:val="333333"/>
                <w:sz w:val="21"/>
                <w:szCs w:val="21"/>
              </w:rPr>
            </w:pPr>
            <w:r>
              <w:rPr>
                <w:rFonts w:ascii="Raleway" w:hAnsi="Raleway"/>
                <w:color w:val="333333"/>
                <w:sz w:val="21"/>
                <w:szCs w:val="21"/>
              </w:rPr>
              <w:t>Manage Excel spreadsheets and inventory management software.</w:t>
            </w:r>
          </w:p>
          <w:p w14:paraId="6CCE7B10" w14:textId="636FF022" w:rsidR="00B05E47" w:rsidRDefault="00B05E47" w:rsidP="00B05E47"/>
        </w:tc>
      </w:tr>
    </w:tbl>
    <w:sdt>
      <w:sdtPr>
        <w:alias w:val="Education:"/>
        <w:tag w:val="Education:"/>
        <w:id w:val="-1908763273"/>
        <w:placeholder>
          <w:docPart w:val="97267B8B169D43748E69C2F309B5F9FF"/>
        </w:placeholder>
        <w:temporary/>
        <w:showingPlcHdr/>
        <w15:appearance w15:val="hidden"/>
      </w:sdtPr>
      <w:sdtEndPr/>
      <w:sdtContent>
        <w:p w14:paraId="5CCB2B5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76ABCA9" w14:textId="77777777" w:rsidTr="00D66A52">
        <w:tc>
          <w:tcPr>
            <w:tcW w:w="9355" w:type="dxa"/>
          </w:tcPr>
          <w:p w14:paraId="794BA5FD" w14:textId="0289C29E" w:rsidR="001D0BF1" w:rsidRPr="00CF1A49" w:rsidRDefault="00B05E47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2023</w:t>
            </w:r>
          </w:p>
          <w:p w14:paraId="33ED1E20" w14:textId="77777777" w:rsidR="007538DC" w:rsidRDefault="00B05E47" w:rsidP="00C166C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AF114B">
              <w:rPr>
                <w:color w:val="auto"/>
              </w:rPr>
              <w:t>Bachalors in COmputer Science</w:t>
            </w:r>
            <w:r w:rsidR="001D0BF1" w:rsidRPr="00AF114B">
              <w:rPr>
                <w:color w:val="auto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Bradley university</w:t>
            </w:r>
          </w:p>
          <w:p w14:paraId="0B433571" w14:textId="4F6A45FC" w:rsidR="00C166CB" w:rsidRPr="00C166CB" w:rsidRDefault="00C166CB" w:rsidP="00C166CB">
            <w:pPr>
              <w:pStyle w:val="Heading2"/>
              <w:numPr>
                <w:ilvl w:val="0"/>
                <w:numId w:val="17"/>
              </w:numPr>
              <w:contextualSpacing w:val="0"/>
              <w:outlineLvl w:val="1"/>
              <w:rPr>
                <w:b w:val="0"/>
                <w:bCs/>
                <w:color w:val="595959" w:themeColor="text1" w:themeTint="A6"/>
                <w:sz w:val="20"/>
                <w:szCs w:val="20"/>
              </w:rPr>
            </w:pPr>
            <w:r w:rsidRPr="00C166CB">
              <w:rPr>
                <w:b w:val="0"/>
                <w:bCs/>
                <w:color w:val="595959" w:themeColor="text1" w:themeTint="A6"/>
                <w:sz w:val="20"/>
                <w:szCs w:val="20"/>
              </w:rPr>
              <w:t>Contentrate in web, software, and computer secu</w:t>
            </w:r>
            <w:r>
              <w:rPr>
                <w:b w:val="0"/>
                <w:bCs/>
                <w:color w:val="595959" w:themeColor="text1" w:themeTint="A6"/>
                <w:sz w:val="20"/>
                <w:szCs w:val="20"/>
              </w:rPr>
              <w:t>r</w:t>
            </w:r>
            <w:r w:rsidRPr="00C166CB">
              <w:rPr>
                <w:b w:val="0"/>
                <w:bCs/>
                <w:color w:val="595959" w:themeColor="text1" w:themeTint="A6"/>
                <w:sz w:val="20"/>
                <w:szCs w:val="20"/>
              </w:rPr>
              <w:t>ity</w:t>
            </w:r>
          </w:p>
          <w:p w14:paraId="38EC9707" w14:textId="186F4E8A" w:rsidR="00C166CB" w:rsidRPr="00C166CB" w:rsidRDefault="00C166CB" w:rsidP="00C166CB">
            <w:pPr>
              <w:pStyle w:val="Heading2"/>
              <w:numPr>
                <w:ilvl w:val="0"/>
                <w:numId w:val="17"/>
              </w:numPr>
              <w:contextualSpacing w:val="0"/>
              <w:outlineLvl w:val="1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C166CB">
              <w:rPr>
                <w:b w:val="0"/>
                <w:bCs/>
                <w:color w:val="595959" w:themeColor="text1" w:themeTint="A6"/>
                <w:sz w:val="20"/>
                <w:szCs w:val="20"/>
              </w:rPr>
              <w:t>Minor in cybersecu</w:t>
            </w:r>
            <w:r>
              <w:rPr>
                <w:b w:val="0"/>
                <w:bCs/>
                <w:color w:val="595959" w:themeColor="text1" w:themeTint="A6"/>
                <w:sz w:val="20"/>
                <w:szCs w:val="20"/>
              </w:rPr>
              <w:t>r</w:t>
            </w:r>
            <w:r w:rsidRPr="00C166CB">
              <w:rPr>
                <w:b w:val="0"/>
                <w:bCs/>
                <w:color w:val="595959" w:themeColor="text1" w:themeTint="A6"/>
                <w:sz w:val="20"/>
                <w:szCs w:val="20"/>
              </w:rPr>
              <w:t>ity</w:t>
            </w:r>
          </w:p>
        </w:tc>
      </w:tr>
      <w:tr w:rsidR="00F61DF9" w:rsidRPr="00CF1A49" w14:paraId="6DF59D75" w14:textId="77777777" w:rsidTr="00F61DF9">
        <w:tc>
          <w:tcPr>
            <w:tcW w:w="9355" w:type="dxa"/>
            <w:tcMar>
              <w:top w:w="216" w:type="dxa"/>
            </w:tcMar>
          </w:tcPr>
          <w:p w14:paraId="04D4866D" w14:textId="438116D6" w:rsidR="00F61DF9" w:rsidRPr="00CF1A49" w:rsidRDefault="00A5147B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2019</w:t>
            </w:r>
          </w:p>
          <w:p w14:paraId="6835ADB5" w14:textId="63BC7509" w:rsidR="00F61DF9" w:rsidRPr="00CF1A49" w:rsidRDefault="00A5147B" w:rsidP="00F61DF9">
            <w:pPr>
              <w:pStyle w:val="Heading2"/>
              <w:contextualSpacing w:val="0"/>
              <w:outlineLvl w:val="1"/>
            </w:pPr>
            <w:r w:rsidRPr="00125683">
              <w:rPr>
                <w:color w:val="auto"/>
              </w:rPr>
              <w:t>High Sc</w:t>
            </w:r>
            <w:r w:rsidR="00CF2A35" w:rsidRPr="00125683">
              <w:rPr>
                <w:color w:val="auto"/>
              </w:rPr>
              <w:t>hool D</w:t>
            </w:r>
            <w:r w:rsidR="00B21A44" w:rsidRPr="00125683">
              <w:rPr>
                <w:color w:val="auto"/>
              </w:rPr>
              <w:t>iploma</w:t>
            </w:r>
            <w:r w:rsidR="00F61DF9" w:rsidRPr="00AF114B">
              <w:rPr>
                <w:color w:val="auto"/>
              </w:rPr>
              <w:t>,</w:t>
            </w:r>
            <w:r w:rsidR="00F61DF9" w:rsidRPr="00CF1A49">
              <w:t xml:space="preserve"> </w:t>
            </w:r>
            <w:r w:rsidR="00B21A44">
              <w:rPr>
                <w:rStyle w:val="SubtleReference"/>
              </w:rPr>
              <w:t>Peoria Notre Dame</w:t>
            </w:r>
          </w:p>
          <w:p w14:paraId="6E55D5BD" w14:textId="76913295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6A57EF853A65472E9A5B4A936C376F13"/>
        </w:placeholder>
        <w:temporary/>
        <w:showingPlcHdr/>
        <w15:appearance w15:val="hidden"/>
      </w:sdtPr>
      <w:sdtEndPr/>
      <w:sdtContent>
        <w:p w14:paraId="02A67DA1" w14:textId="64B28BB0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6B49AD6" w14:textId="77777777" w:rsidTr="00CF1A49">
        <w:tc>
          <w:tcPr>
            <w:tcW w:w="4675" w:type="dxa"/>
          </w:tcPr>
          <w:p w14:paraId="7C89DE3E" w14:textId="77777777" w:rsidR="00726697" w:rsidRDefault="00726697" w:rsidP="006E1507">
            <w:pPr>
              <w:pStyle w:val="ListBullet"/>
              <w:contextualSpacing w:val="0"/>
            </w:pPr>
            <w:r w:rsidRPr="00726697">
              <w:t>Java</w:t>
            </w:r>
          </w:p>
          <w:p w14:paraId="66B49D0F" w14:textId="77777777" w:rsidR="001F4E6D" w:rsidRDefault="00726697" w:rsidP="006E1507">
            <w:pPr>
              <w:pStyle w:val="ListBullet"/>
              <w:contextualSpacing w:val="0"/>
            </w:pPr>
            <w:r>
              <w:t>C++</w:t>
            </w:r>
          </w:p>
          <w:p w14:paraId="429B189B" w14:textId="77777777" w:rsidR="00726697" w:rsidRDefault="00526034" w:rsidP="006E1507">
            <w:pPr>
              <w:pStyle w:val="ListBullet"/>
              <w:contextualSpacing w:val="0"/>
            </w:pPr>
            <w:r w:rsidRPr="00526034">
              <w:t>Microsoft Office</w:t>
            </w:r>
          </w:p>
          <w:p w14:paraId="327C776A" w14:textId="77777777" w:rsidR="00526034" w:rsidRDefault="00526034" w:rsidP="006E1507">
            <w:pPr>
              <w:pStyle w:val="ListBullet"/>
              <w:contextualSpacing w:val="0"/>
            </w:pPr>
            <w:r w:rsidRPr="00526034">
              <w:t>Kali Linux</w:t>
            </w:r>
          </w:p>
          <w:p w14:paraId="1126910A" w14:textId="77777777" w:rsidR="00A0728B" w:rsidRDefault="00A0728B" w:rsidP="006E1507">
            <w:pPr>
              <w:pStyle w:val="ListBullet"/>
              <w:contextualSpacing w:val="0"/>
            </w:pPr>
            <w:r>
              <w:t>Python</w:t>
            </w:r>
          </w:p>
          <w:p w14:paraId="31869A2A" w14:textId="0F96E282" w:rsidR="00A0728B" w:rsidRPr="006E1507" w:rsidRDefault="00A0728B" w:rsidP="006E1507">
            <w:pPr>
              <w:pStyle w:val="ListBullet"/>
              <w:contextualSpacing w:val="0"/>
            </w:pPr>
            <w:r>
              <w:t>C</w:t>
            </w:r>
          </w:p>
        </w:tc>
        <w:tc>
          <w:tcPr>
            <w:tcW w:w="4675" w:type="dxa"/>
            <w:tcMar>
              <w:left w:w="360" w:type="dxa"/>
            </w:tcMar>
          </w:tcPr>
          <w:p w14:paraId="13D506B1" w14:textId="088C5006" w:rsidR="003A0632" w:rsidRPr="006E1507" w:rsidRDefault="00526034" w:rsidP="006E1507">
            <w:pPr>
              <w:pStyle w:val="ListBullet"/>
              <w:contextualSpacing w:val="0"/>
            </w:pPr>
            <w:r w:rsidRPr="00526034">
              <w:t>Data security</w:t>
            </w:r>
          </w:p>
          <w:p w14:paraId="6E6E6813" w14:textId="1A4F4B38" w:rsidR="001E3120" w:rsidRPr="006E1507" w:rsidRDefault="00526034" w:rsidP="006E1507">
            <w:pPr>
              <w:pStyle w:val="ListBullet"/>
              <w:contextualSpacing w:val="0"/>
            </w:pPr>
            <w:r w:rsidRPr="00526034">
              <w:t>Ticket management</w:t>
            </w:r>
          </w:p>
          <w:p w14:paraId="660DA183" w14:textId="77777777" w:rsidR="001E3120" w:rsidRDefault="00526034" w:rsidP="006E1507">
            <w:pPr>
              <w:pStyle w:val="ListBullet"/>
              <w:contextualSpacing w:val="0"/>
            </w:pPr>
            <w:r w:rsidRPr="00526034">
              <w:t>Troubleshooting and diagnosis</w:t>
            </w:r>
          </w:p>
          <w:p w14:paraId="00706B5D" w14:textId="77777777" w:rsidR="00526034" w:rsidRDefault="00526034" w:rsidP="006E1507">
            <w:pPr>
              <w:pStyle w:val="ListBullet"/>
              <w:contextualSpacing w:val="0"/>
            </w:pPr>
            <w:r w:rsidRPr="00526034">
              <w:t>Computer workstation setup</w:t>
            </w:r>
          </w:p>
          <w:p w14:paraId="02921450" w14:textId="77777777" w:rsidR="00A0728B" w:rsidRDefault="00A0728B" w:rsidP="006E1507">
            <w:pPr>
              <w:pStyle w:val="ListBullet"/>
              <w:contextualSpacing w:val="0"/>
            </w:pPr>
            <w:r>
              <w:t>Networking</w:t>
            </w:r>
          </w:p>
          <w:p w14:paraId="1C9B8E73" w14:textId="4A18BA12" w:rsidR="00A0728B" w:rsidRPr="006E1507" w:rsidRDefault="00A0728B" w:rsidP="00784FF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2FA84A6C" w14:textId="76FC3898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B14D" w14:textId="77777777" w:rsidR="00A57221" w:rsidRDefault="00A57221" w:rsidP="0068194B">
      <w:r>
        <w:separator/>
      </w:r>
    </w:p>
    <w:p w14:paraId="588384E7" w14:textId="77777777" w:rsidR="00A57221" w:rsidRDefault="00A57221"/>
    <w:p w14:paraId="488E7905" w14:textId="77777777" w:rsidR="00A57221" w:rsidRDefault="00A57221"/>
  </w:endnote>
  <w:endnote w:type="continuationSeparator" w:id="0">
    <w:p w14:paraId="61A298D7" w14:textId="77777777" w:rsidR="00A57221" w:rsidRDefault="00A57221" w:rsidP="0068194B">
      <w:r>
        <w:continuationSeparator/>
      </w:r>
    </w:p>
    <w:p w14:paraId="35CE5A48" w14:textId="77777777" w:rsidR="00A57221" w:rsidRDefault="00A57221"/>
    <w:p w14:paraId="486A3E65" w14:textId="77777777" w:rsidR="00A57221" w:rsidRDefault="00A57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F505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993B" w14:textId="77777777" w:rsidR="00A57221" w:rsidRDefault="00A57221" w:rsidP="0068194B">
      <w:r>
        <w:separator/>
      </w:r>
    </w:p>
    <w:p w14:paraId="76E03689" w14:textId="77777777" w:rsidR="00A57221" w:rsidRDefault="00A57221"/>
    <w:p w14:paraId="12991843" w14:textId="77777777" w:rsidR="00A57221" w:rsidRDefault="00A57221"/>
  </w:footnote>
  <w:footnote w:type="continuationSeparator" w:id="0">
    <w:p w14:paraId="5E8D8063" w14:textId="77777777" w:rsidR="00A57221" w:rsidRDefault="00A57221" w:rsidP="0068194B">
      <w:r>
        <w:continuationSeparator/>
      </w:r>
    </w:p>
    <w:p w14:paraId="75832C5B" w14:textId="77777777" w:rsidR="00A57221" w:rsidRDefault="00A57221"/>
    <w:p w14:paraId="44498975" w14:textId="77777777" w:rsidR="00A57221" w:rsidRDefault="00A572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174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6E4713" wp14:editId="30A99C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F90F5D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534010"/>
    <w:multiLevelType w:val="multilevel"/>
    <w:tmpl w:val="AF7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8CECE3F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9F1608D"/>
    <w:multiLevelType w:val="multilevel"/>
    <w:tmpl w:val="A9E8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11443AE"/>
    <w:multiLevelType w:val="hybridMultilevel"/>
    <w:tmpl w:val="1E423E76"/>
    <w:lvl w:ilvl="0" w:tplc="2B581FC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57E64"/>
    <w:multiLevelType w:val="multilevel"/>
    <w:tmpl w:val="4DB4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4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5A84"/>
    <w:rsid w:val="0010006E"/>
    <w:rsid w:val="00101336"/>
    <w:rsid w:val="001045A8"/>
    <w:rsid w:val="00114A91"/>
    <w:rsid w:val="0012568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292D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6034"/>
    <w:rsid w:val="00535BB1"/>
    <w:rsid w:val="00562F7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642A"/>
    <w:rsid w:val="00712D8B"/>
    <w:rsid w:val="00726697"/>
    <w:rsid w:val="007273B7"/>
    <w:rsid w:val="00733E0A"/>
    <w:rsid w:val="0074403D"/>
    <w:rsid w:val="00746D44"/>
    <w:rsid w:val="007538DC"/>
    <w:rsid w:val="00757803"/>
    <w:rsid w:val="00772ABD"/>
    <w:rsid w:val="00784FFE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4D2C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728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47B"/>
    <w:rsid w:val="00A51DC5"/>
    <w:rsid w:val="00A53DE1"/>
    <w:rsid w:val="00A57221"/>
    <w:rsid w:val="00A615E1"/>
    <w:rsid w:val="00A755E8"/>
    <w:rsid w:val="00A9240A"/>
    <w:rsid w:val="00A93A5D"/>
    <w:rsid w:val="00AB32F8"/>
    <w:rsid w:val="00AB610B"/>
    <w:rsid w:val="00AD2965"/>
    <w:rsid w:val="00AD360E"/>
    <w:rsid w:val="00AD40FB"/>
    <w:rsid w:val="00AD782D"/>
    <w:rsid w:val="00AE7650"/>
    <w:rsid w:val="00AF114B"/>
    <w:rsid w:val="00B05E47"/>
    <w:rsid w:val="00B10EBE"/>
    <w:rsid w:val="00B21A44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66C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780"/>
    <w:rsid w:val="00CF2A35"/>
    <w:rsid w:val="00D0630C"/>
    <w:rsid w:val="00D15DDD"/>
    <w:rsid w:val="00D243A9"/>
    <w:rsid w:val="00D305E5"/>
    <w:rsid w:val="00D37CD3"/>
    <w:rsid w:val="00D66A52"/>
    <w:rsid w:val="00D66EFA"/>
    <w:rsid w:val="00D70656"/>
    <w:rsid w:val="00D70E53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6D34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1B60"/>
    <w:rsid w:val="00EC4CBF"/>
    <w:rsid w:val="00EE2CA8"/>
    <w:rsid w:val="00EF17E8"/>
    <w:rsid w:val="00EF51D9"/>
    <w:rsid w:val="00F130DD"/>
    <w:rsid w:val="00F24884"/>
    <w:rsid w:val="00F476C4"/>
    <w:rsid w:val="00F61DF9"/>
    <w:rsid w:val="00F67A4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EA8E2"/>
  <w15:chartTrackingRefBased/>
  <w15:docId w15:val="{03291E9B-CF41-43A0-8DF5-2008AB75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B05E4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adword">
    <w:name w:val="badword"/>
    <w:basedOn w:val="DefaultParagraphFont"/>
    <w:rsid w:val="00D7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d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02825F9C1427C840A7658DB2D9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7ECBD-E67B-442F-AC0B-10401369CD26}"/>
      </w:docPartPr>
      <w:docPartBody>
        <w:p w:rsidR="00816C2D" w:rsidRDefault="003E41B9">
          <w:pPr>
            <w:pStyle w:val="94302825F9C1427C840A7658DB2D90A3"/>
          </w:pPr>
          <w:r w:rsidRPr="00CF1A49">
            <w:t>·</w:t>
          </w:r>
        </w:p>
      </w:docPartBody>
    </w:docPart>
    <w:docPart>
      <w:docPartPr>
        <w:name w:val="34CEAF5388734FA69B5930BE5FECD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1473-0E5E-4D29-90FC-5C70E7D3AB22}"/>
      </w:docPartPr>
      <w:docPartBody>
        <w:p w:rsidR="00816C2D" w:rsidRDefault="003E41B9">
          <w:pPr>
            <w:pStyle w:val="34CEAF5388734FA69B5930BE5FECD169"/>
          </w:pPr>
          <w:r w:rsidRPr="00CF1A49">
            <w:t>·</w:t>
          </w:r>
        </w:p>
      </w:docPartBody>
    </w:docPart>
    <w:docPart>
      <w:docPartPr>
        <w:name w:val="CC5783BB8D3444C0992943C533DCE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70309-65D1-4395-88B8-08F57DD123AD}"/>
      </w:docPartPr>
      <w:docPartBody>
        <w:p w:rsidR="00816C2D" w:rsidRDefault="003E41B9">
          <w:pPr>
            <w:pStyle w:val="CC5783BB8D3444C0992943C533DCE097"/>
          </w:pPr>
          <w:r w:rsidRPr="00CF1A49">
            <w:t>Experience</w:t>
          </w:r>
        </w:p>
      </w:docPartBody>
    </w:docPart>
    <w:docPart>
      <w:docPartPr>
        <w:name w:val="97267B8B169D43748E69C2F309B5F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92142-C061-48EB-9745-10BA1213DEBF}"/>
      </w:docPartPr>
      <w:docPartBody>
        <w:p w:rsidR="00816C2D" w:rsidRDefault="003E41B9">
          <w:pPr>
            <w:pStyle w:val="97267B8B169D43748E69C2F309B5F9FF"/>
          </w:pPr>
          <w:r w:rsidRPr="00CF1A49">
            <w:t>Education</w:t>
          </w:r>
        </w:p>
      </w:docPartBody>
    </w:docPart>
    <w:docPart>
      <w:docPartPr>
        <w:name w:val="6A57EF853A65472E9A5B4A936C37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FB702-9C58-40B0-9BD4-F6361CAC4F08}"/>
      </w:docPartPr>
      <w:docPartBody>
        <w:p w:rsidR="00816C2D" w:rsidRDefault="003E41B9">
          <w:pPr>
            <w:pStyle w:val="6A57EF853A65472E9A5B4A936C376F1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6A"/>
    <w:rsid w:val="003E41B9"/>
    <w:rsid w:val="003F416A"/>
    <w:rsid w:val="0068253E"/>
    <w:rsid w:val="0070316D"/>
    <w:rsid w:val="00816C2D"/>
    <w:rsid w:val="00E8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4302825F9C1427C840A7658DB2D90A3">
    <w:name w:val="94302825F9C1427C840A7658DB2D90A3"/>
  </w:style>
  <w:style w:type="paragraph" w:customStyle="1" w:styleId="34CEAF5388734FA69B5930BE5FECD169">
    <w:name w:val="34CEAF5388734FA69B5930BE5FECD169"/>
  </w:style>
  <w:style w:type="paragraph" w:customStyle="1" w:styleId="CC5783BB8D3444C0992943C533DCE097">
    <w:name w:val="CC5783BB8D3444C0992943C533DCE097"/>
  </w:style>
  <w:style w:type="character" w:styleId="SubtleReference">
    <w:name w:val="Subtle Reference"/>
    <w:basedOn w:val="DefaultParagraphFont"/>
    <w:uiPriority w:val="10"/>
    <w:qFormat/>
    <w:rsid w:val="003F416A"/>
    <w:rPr>
      <w:b/>
      <w:caps w:val="0"/>
      <w:smallCaps/>
      <w:color w:val="595959" w:themeColor="text1" w:themeTint="A6"/>
    </w:rPr>
  </w:style>
  <w:style w:type="paragraph" w:customStyle="1" w:styleId="97267B8B169D43748E69C2F309B5F9FF">
    <w:name w:val="97267B8B169D43748E69C2F309B5F9FF"/>
  </w:style>
  <w:style w:type="paragraph" w:customStyle="1" w:styleId="6A57EF853A65472E9A5B4A936C376F13">
    <w:name w:val="6A57EF853A65472E9A5B4A936C376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154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Sanders</dc:creator>
  <cp:keywords/>
  <dc:description/>
  <cp:lastModifiedBy>Reed Sanders</cp:lastModifiedBy>
  <cp:revision>26</cp:revision>
  <cp:lastPrinted>2022-03-29T16:11:00Z</cp:lastPrinted>
  <dcterms:created xsi:type="dcterms:W3CDTF">2021-09-17T22:26:00Z</dcterms:created>
  <dcterms:modified xsi:type="dcterms:W3CDTF">2022-03-29T16:11:00Z</dcterms:modified>
  <cp:category/>
</cp:coreProperties>
</file>